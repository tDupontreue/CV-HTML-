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9" w:type="pct"/>
        <w:tblInd w:w="-6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3631"/>
        <w:gridCol w:w="6680"/>
      </w:tblGrid>
      <w:tr w:rsidR="00C420C8" w:rsidRPr="00764C90" w14:paraId="62799464" w14:textId="77777777" w:rsidTr="003165A3">
        <w:tc>
          <w:tcPr>
            <w:tcW w:w="3631" w:type="dxa"/>
          </w:tcPr>
          <w:p w14:paraId="4CBA6E9B" w14:textId="3BC1AF49" w:rsidR="00C420C8" w:rsidRPr="005E1E36" w:rsidRDefault="0060409E" w:rsidP="003856C9">
            <w:pPr>
              <w:pStyle w:val="Titre1"/>
              <w:rPr>
                <w:b/>
                <w:bCs/>
              </w:rPr>
            </w:pPr>
            <w:r w:rsidRPr="005E1E36">
              <w:rPr>
                <w:b/>
                <w:bCs/>
              </w:rPr>
              <w:t>DUPONTREUE</w:t>
            </w:r>
          </w:p>
          <w:p w14:paraId="106E5A5D" w14:textId="79959A24" w:rsidR="0060409E" w:rsidRPr="005E1E36" w:rsidRDefault="0060409E" w:rsidP="003856C9">
            <w:pPr>
              <w:pStyle w:val="Titre1"/>
              <w:rPr>
                <w:b/>
                <w:bCs/>
              </w:rPr>
            </w:pPr>
            <w:r w:rsidRPr="005E1E36">
              <w:rPr>
                <w:b/>
                <w:bCs/>
              </w:rPr>
              <w:t>THEO</w:t>
            </w:r>
          </w:p>
          <w:p w14:paraId="27320774" w14:textId="56D849B3" w:rsidR="00C420C8" w:rsidRPr="00764C90" w:rsidRDefault="00A71267" w:rsidP="005246B9">
            <w:pPr>
              <w:pStyle w:val="Graphique"/>
            </w:pPr>
            <w:r>
              <w:rPr>
                <w:noProof/>
              </w:rPr>
              <w:drawing>
                <wp:inline distT="0" distB="0" distL="0" distR="0" wp14:anchorId="42904460" wp14:editId="24008CEB">
                  <wp:extent cx="419100" cy="449794"/>
                  <wp:effectExtent l="0" t="0" r="0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85" cy="455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54AA22" w14:textId="095C5CB5" w:rsidR="00C420C8" w:rsidRPr="00A71267" w:rsidRDefault="00D0519C" w:rsidP="00D0519C">
            <w:pPr>
              <w:pStyle w:val="Titre3"/>
              <w:jc w:val="left"/>
              <w:rPr>
                <w:b/>
                <w:bCs/>
                <w:sz w:val="18"/>
                <w:szCs w:val="18"/>
              </w:rPr>
            </w:pPr>
            <w:r w:rsidRPr="00A71267">
              <w:rPr>
                <w:b/>
                <w:bCs/>
                <w:sz w:val="18"/>
                <w:szCs w:val="18"/>
              </w:rPr>
              <w:t>dupontreuetheo21@gmail.com</w:t>
            </w:r>
          </w:p>
          <w:p w14:paraId="5C0FAEA5" w14:textId="15D5B8A8" w:rsidR="00C420C8" w:rsidRPr="00764C90" w:rsidRDefault="00A71267" w:rsidP="005246B9">
            <w:pPr>
              <w:pStyle w:val="Graphique"/>
            </w:pPr>
            <w:r>
              <w:rPr>
                <w:noProof/>
              </w:rPr>
              <w:drawing>
                <wp:inline distT="0" distB="0" distL="0" distR="0" wp14:anchorId="4319BDAD" wp14:editId="4F0F62DD">
                  <wp:extent cx="419100" cy="42139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30990" cy="4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BD70B" w14:textId="38048798" w:rsidR="00C420C8" w:rsidRPr="00D0519C" w:rsidRDefault="00D0519C" w:rsidP="00441EB9">
            <w:pPr>
              <w:pStyle w:val="Titre3"/>
              <w:rPr>
                <w:b/>
                <w:bCs/>
              </w:rPr>
            </w:pPr>
            <w:r w:rsidRPr="00D0519C">
              <w:rPr>
                <w:b/>
                <w:bCs/>
              </w:rPr>
              <w:t>06 22 39 21 23</w:t>
            </w:r>
          </w:p>
          <w:p w14:paraId="3B659870" w14:textId="09A4194A" w:rsidR="00C420C8" w:rsidRPr="00764C90" w:rsidRDefault="00A71267" w:rsidP="005246B9">
            <w:pPr>
              <w:pStyle w:val="Graphique"/>
            </w:pPr>
            <w:r>
              <w:rPr>
                <w:noProof/>
              </w:rPr>
              <w:drawing>
                <wp:inline distT="0" distB="0" distL="0" distR="0" wp14:anchorId="776ADB16" wp14:editId="6A0EF21D">
                  <wp:extent cx="495300" cy="47733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02480" cy="4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5D98D" w14:textId="6E830592" w:rsidR="00C420C8" w:rsidRPr="00A71267" w:rsidRDefault="00A71267" w:rsidP="00441EB9">
            <w:pPr>
              <w:pStyle w:val="Titre3"/>
              <w:rPr>
                <w:b/>
                <w:bCs/>
                <w:szCs w:val="22"/>
              </w:rPr>
            </w:pPr>
            <w:r w:rsidRPr="00A71267">
              <w:rPr>
                <w:b/>
                <w:bCs/>
                <w:szCs w:val="22"/>
              </w:rPr>
              <w:t>41 rue des teinturiers</w:t>
            </w:r>
          </w:p>
          <w:tbl>
            <w:tblPr>
              <w:tblW w:w="3728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3728"/>
            </w:tblGrid>
            <w:tr w:rsidR="00C420C8" w:rsidRPr="00764C90" w14:paraId="1CF86B4B" w14:textId="77777777" w:rsidTr="003165A3">
              <w:trPr>
                <w:trHeight w:val="265"/>
              </w:trPr>
              <w:tc>
                <w:tcPr>
                  <w:tcW w:w="372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66C7E065" w14:textId="1D7D5E0A" w:rsidR="00C420C8" w:rsidRPr="00764C90" w:rsidRDefault="00C420C8" w:rsidP="00A71267">
                  <w:pPr>
                    <w:pStyle w:val="Titre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764C90" w14:paraId="63185909" w14:textId="77777777" w:rsidTr="003165A3">
              <w:trPr>
                <w:trHeight w:val="2182"/>
              </w:trPr>
              <w:tc>
                <w:tcPr>
                  <w:tcW w:w="3728" w:type="dxa"/>
                  <w:tcMar>
                    <w:top w:w="288" w:type="dxa"/>
                    <w:bottom w:w="288" w:type="dxa"/>
                  </w:tcMar>
                </w:tcPr>
                <w:p w14:paraId="0138E59B" w14:textId="3EC29AA8" w:rsidR="00C420C8" w:rsidRPr="005E1E36" w:rsidRDefault="00A71267" w:rsidP="003165A3">
                  <w:pPr>
                    <w:pStyle w:val="Titre3"/>
                    <w:rPr>
                      <w:i/>
                      <w:iCs/>
                      <w:u w:val="single"/>
                    </w:rPr>
                  </w:pPr>
                  <w:r w:rsidRPr="005E1E36">
                    <w:rPr>
                      <w:i/>
                      <w:iCs/>
                      <w:u w:val="single"/>
                    </w:rPr>
                    <w:t>competences</w:t>
                  </w:r>
                </w:p>
                <w:p w14:paraId="7ECD181D" w14:textId="77777777" w:rsidR="00C420C8" w:rsidRPr="00764C90" w:rsidRDefault="00C420C8" w:rsidP="003165A3">
                  <w:pPr>
                    <w:pStyle w:val="Lignegraphique"/>
                  </w:pPr>
                  <w:r w:rsidRPr="00764C90">
                    <w:rPr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 wp14:anchorId="29E796B5" wp14:editId="348D6277">
                            <wp:extent cx="221615" cy="0"/>
                            <wp:effectExtent l="0" t="0" r="26035" b="19050"/>
                            <wp:docPr id="83" name="Connecteur droit 83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93CF730" id="Connecteur droit 83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CQ3pnxzQEAAOIDAAAOAAAAAAAA&#10;AAAAAAAAAC4CAABkcnMvZTJvRG9jLnhtbFBLAQItABQABgAIAAAAIQAbPlgZ2QAAAAEBAAAPAAAA&#10;AAAAAAAAAAAAACcEAABkcnMvZG93bnJldi54bWxQSwUGAAAAAAQABADzAAAALQ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096B02A" w14:textId="77777777" w:rsidR="00C420C8" w:rsidRDefault="003165A3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 w:rsidRPr="003165A3">
                    <w:rPr>
                      <w:rFonts w:ascii="Verdana" w:hAnsi="Verdana"/>
                      <w:sz w:val="16"/>
                      <w:szCs w:val="16"/>
                    </w:rPr>
                    <w:t>D’un naturel assidu et ponctuel ; le travail d’équipe est l’une de mes principales qualités</w:t>
                  </w:r>
                </w:p>
                <w:p w14:paraId="0D8D459F" w14:textId="3BB93E8A" w:rsidR="003165A3" w:rsidRDefault="003165A3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Maitrise de Pack Office</w:t>
                  </w:r>
                </w:p>
                <w:p w14:paraId="4CA0FDB6" w14:textId="1F31A0E5" w:rsidR="003165A3" w:rsidRDefault="003165A3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Langues : Niveau B1 en Anglais et quelque notion en Espagnol</w:t>
                  </w:r>
                </w:p>
                <w:p w14:paraId="001CFBAB" w14:textId="77777777" w:rsidR="003165A3" w:rsidRDefault="003165A3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Habilitation B1V, Niveau 1 de formation de risque chimique.</w:t>
                  </w:r>
                </w:p>
                <w:p w14:paraId="75F1BDDB" w14:textId="15BB4498" w:rsidR="007F7D46" w:rsidRDefault="007F7D46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Maitrise de Programmation WEB tel que : Html, PHP, SQL….</w:t>
                  </w:r>
                </w:p>
                <w:p w14:paraId="1D230234" w14:textId="52CC2D24" w:rsidR="007F7D46" w:rsidRPr="003165A3" w:rsidRDefault="007F7D46" w:rsidP="003165A3">
                  <w:pPr>
                    <w:pStyle w:val="Paragraphedeliste"/>
                    <w:numPr>
                      <w:ilvl w:val="0"/>
                      <w:numId w:val="16"/>
                    </w:num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Maitrise d’Algorithmie tel que : C, C++…</w:t>
                  </w:r>
                </w:p>
              </w:tc>
            </w:tr>
            <w:tr w:rsidR="00C420C8" w:rsidRPr="00764C90" w14:paraId="1A76F253" w14:textId="77777777" w:rsidTr="003165A3">
              <w:trPr>
                <w:trHeight w:val="1616"/>
              </w:trPr>
              <w:tc>
                <w:tcPr>
                  <w:tcW w:w="3728" w:type="dxa"/>
                  <w:tcMar>
                    <w:top w:w="288" w:type="dxa"/>
                    <w:bottom w:w="288" w:type="dxa"/>
                  </w:tcMar>
                </w:tcPr>
                <w:p w14:paraId="2D225DD8" w14:textId="0F654D56" w:rsidR="00C420C8" w:rsidRPr="00764C90" w:rsidRDefault="00C420C8" w:rsidP="007F7D46">
                  <w:pPr>
                    <w:pStyle w:val="Lignegraphique"/>
                    <w:jc w:val="both"/>
                  </w:pPr>
                </w:p>
              </w:tc>
            </w:tr>
          </w:tbl>
          <w:p w14:paraId="603B1F3C" w14:textId="77777777" w:rsidR="00C420C8" w:rsidRPr="00764C90" w:rsidRDefault="00C420C8" w:rsidP="003856C9"/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680"/>
            </w:tblGrid>
            <w:tr w:rsidR="00C420C8" w:rsidRPr="00764C90" w14:paraId="5FEE212B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C42EF63" w14:textId="3EE675C4" w:rsidR="0060409E" w:rsidRPr="00764C90" w:rsidRDefault="00641F96" w:rsidP="0060409E">
                  <w:pPr>
                    <w:pStyle w:val="Titre2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B8AD4A3DE7B14AB482AF9318ABA8BCC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47C68" w:rsidRPr="005E1E36">
                        <w:rPr>
                          <w:i/>
                          <w:iCs/>
                          <w:sz w:val="30"/>
                          <w:szCs w:val="30"/>
                          <w:u w:val="single"/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14:paraId="66C1AF28" w14:textId="236B2119" w:rsidR="0060409E" w:rsidRPr="0060409E" w:rsidRDefault="0060409E" w:rsidP="0060409E">
                  <w:pPr>
                    <w:jc w:val="left"/>
                    <w:rPr>
                      <w:b/>
                      <w:bCs/>
                    </w:rPr>
                  </w:pPr>
                  <w:r w:rsidRPr="0060409E">
                    <w:rPr>
                      <w:b/>
                      <w:bCs/>
                    </w:rPr>
                    <w:t xml:space="preserve">Job d’été : </w:t>
                  </w:r>
                  <w:proofErr w:type="spellStart"/>
                  <w:r w:rsidRPr="0060409E">
                    <w:rPr>
                      <w:b/>
                      <w:bCs/>
                    </w:rPr>
                    <w:t>Procter&amp;Gamble</w:t>
                  </w:r>
                  <w:proofErr w:type="spellEnd"/>
                  <w:r w:rsidRPr="0060409E">
                    <w:rPr>
                      <w:b/>
                      <w:bCs/>
                    </w:rPr>
                    <w:t xml:space="preserve"> Amiens</w:t>
                  </w:r>
                  <w:r w:rsidR="007F7D46">
                    <w:rPr>
                      <w:b/>
                      <w:bCs/>
                    </w:rPr>
                    <w:t xml:space="preserve"> </w:t>
                  </w:r>
                  <w:r w:rsidRPr="0060409E">
                    <w:rPr>
                      <w:b/>
                      <w:bCs/>
                    </w:rPr>
                    <w:t xml:space="preserve">80 07/2021 </w:t>
                  </w:r>
                </w:p>
                <w:p w14:paraId="7750600B" w14:textId="3E75EF15" w:rsidR="0060409E" w:rsidRDefault="0060409E" w:rsidP="0060409E">
                  <w:pPr>
                    <w:jc w:val="left"/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Récupération de « </w:t>
                  </w:r>
                  <w:proofErr w:type="spellStart"/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pouchs</w:t>
                  </w:r>
                  <w:proofErr w:type="spellEnd"/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 » de lessive et mise en stock dans des caisses 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appropriées avec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transpalette et gerbeur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, approfondissement de mes connaissances en informatique</w:t>
                  </w:r>
                  <w:r w:rsidR="00972BD3">
                    <w:rPr>
                      <w:rFonts w:ascii="Verdana" w:hAnsi="Verdana"/>
                      <w:bCs/>
                      <w:sz w:val="16"/>
                      <w:szCs w:val="16"/>
                    </w:rPr>
                    <w:t>.</w:t>
                  </w:r>
                </w:p>
                <w:p w14:paraId="63023751" w14:textId="7569637F" w:rsidR="0060409E" w:rsidRDefault="0060409E" w:rsidP="0060409E">
                  <w:pPr>
                    <w:spacing w:after="0" w:line="240" w:lineRule="auto"/>
                    <w:jc w:val="left"/>
                  </w:pPr>
                  <w:r w:rsidRPr="0060409E">
                    <w:rPr>
                      <w:b/>
                      <w:bCs/>
                    </w:rPr>
                    <w:t xml:space="preserve">Stage de </w:t>
                  </w:r>
                  <w:r>
                    <w:rPr>
                      <w:b/>
                      <w:bCs/>
                    </w:rPr>
                    <w:t>t</w:t>
                  </w:r>
                  <w:r w:rsidRPr="0060409E">
                    <w:rPr>
                      <w:b/>
                      <w:bCs/>
                    </w:rPr>
                    <w:t>erminale BAC Professionnel MELEC</w:t>
                  </w:r>
                  <w:r w:rsidR="00972BD3">
                    <w:rPr>
                      <w:b/>
                      <w:bCs/>
                    </w:rPr>
                    <w:t> :</w:t>
                  </w:r>
                  <w:r w:rsidRPr="0060409E">
                    <w:rPr>
                      <w:b/>
                      <w:bCs/>
                    </w:rPr>
                    <w:t xml:space="preserve"> </w:t>
                  </w:r>
                  <w:r w:rsidRPr="0060409E">
                    <w:rPr>
                      <w:b/>
                    </w:rPr>
                    <w:t>P</w:t>
                  </w:r>
                  <w:r>
                    <w:rPr>
                      <w:b/>
                    </w:rPr>
                    <w:t>rocter</w:t>
                  </w:r>
                  <w:r w:rsidRPr="0060409E">
                    <w:rPr>
                      <w:b/>
                    </w:rPr>
                    <w:t xml:space="preserve"> &amp; G</w:t>
                  </w:r>
                  <w:r>
                    <w:rPr>
                      <w:b/>
                    </w:rPr>
                    <w:t>amble</w:t>
                  </w:r>
                  <w:r w:rsidRPr="0060409E">
                    <w:rPr>
                      <w:b/>
                    </w:rPr>
                    <w:t xml:space="preserve"> </w:t>
                  </w:r>
                  <w:r w:rsidRPr="0060409E">
                    <w:rPr>
                      <w:b/>
                    </w:rPr>
                    <w:t xml:space="preserve">Amiens 80 </w:t>
                  </w:r>
                  <w:r w:rsidRPr="0060409E">
                    <w:t>04/2021 – 05/2021</w:t>
                  </w:r>
                </w:p>
                <w:p w14:paraId="5D8A4C22" w14:textId="4D61CE7F" w:rsidR="00972BD3" w:rsidRDefault="00972BD3" w:rsidP="00972BD3">
                  <w:pPr>
                    <w:jc w:val="left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Observation de machines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et maintenance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marchant sur lignes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Travaux avec une équipe d’électricien, 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Travail sur un coffret d’alimentation servant à tester des automates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14:paraId="3C800413" w14:textId="0F303C0C" w:rsidR="00972BD3" w:rsidRPr="00972BD3" w:rsidRDefault="00972BD3" w:rsidP="00972BD3">
                  <w:pPr>
                    <w:spacing w:after="0" w:line="240" w:lineRule="auto"/>
                    <w:jc w:val="left"/>
                    <w:rPr>
                      <w:b/>
                      <w:bCs/>
                    </w:rPr>
                  </w:pPr>
                  <w:r w:rsidRPr="00972BD3">
                    <w:rPr>
                      <w:b/>
                      <w:bCs/>
                    </w:rPr>
                    <w:t>Stage de Terminale BAC Professionnel MELEC Actemium Amiens 80</w:t>
                  </w:r>
                  <w:r w:rsidRPr="00972BD3">
                    <w:rPr>
                      <w:b/>
                      <w:bCs/>
                    </w:rPr>
                    <w:t xml:space="preserve"> </w:t>
                  </w:r>
                  <w:r w:rsidRPr="00972BD3">
                    <w:rPr>
                      <w:b/>
                      <w:bCs/>
                    </w:rPr>
                    <w:t>11/2020 – 12/2020</w:t>
                  </w:r>
                </w:p>
                <w:p w14:paraId="49179CAE" w14:textId="30B2D025" w:rsidR="00972BD3" w:rsidRDefault="00972BD3" w:rsidP="00972BD3">
                  <w:pPr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Câblages sous tension sur armoire électrique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Sécurité autour de mon coéquipier lors d’intervention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et </w:t>
                  </w:r>
                  <w:proofErr w:type="spellStart"/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Colsonnage</w:t>
                  </w:r>
                  <w:proofErr w:type="spellEnd"/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 xml:space="preserve"> de câble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  <w:p w14:paraId="0F1A19FB" w14:textId="7A7CCC74" w:rsidR="00972BD3" w:rsidRDefault="00972BD3" w:rsidP="00972BD3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 w:rsidRPr="00972BD3">
                    <w:rPr>
                      <w:b/>
                    </w:rPr>
                    <w:t>Stage de 1</w:t>
                  </w:r>
                  <w:r w:rsidRPr="00972BD3">
                    <w:rPr>
                      <w:b/>
                      <w:vertAlign w:val="superscript"/>
                    </w:rPr>
                    <w:t xml:space="preserve">ère </w:t>
                  </w:r>
                  <w:r w:rsidRPr="00972BD3">
                    <w:rPr>
                      <w:b/>
                    </w:rPr>
                    <w:t xml:space="preserve">BAC Professionnel MELEC </w:t>
                  </w:r>
                  <w:proofErr w:type="spellStart"/>
                  <w:r w:rsidRPr="00972BD3">
                    <w:rPr>
                      <w:b/>
                    </w:rPr>
                    <w:t>Ascodero</w:t>
                  </w:r>
                  <w:proofErr w:type="spellEnd"/>
                  <w:r w:rsidRPr="00972BD3">
                    <w:rPr>
                      <w:b/>
                    </w:rPr>
                    <w:t xml:space="preserve"> Bray sur somme </w:t>
                  </w:r>
                </w:p>
                <w:p w14:paraId="41B666B4" w14:textId="32A03AD3" w:rsidR="00972BD3" w:rsidRDefault="00972BD3" w:rsidP="00972BD3">
                  <w:pPr>
                    <w:jc w:val="both"/>
                    <w:rPr>
                      <w:rFonts w:ascii="Verdana" w:hAnsi="Verdana"/>
                      <w:bCs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Trava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ux 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sur machines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et 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automates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bCs/>
                      <w:sz w:val="16"/>
                      <w:szCs w:val="16"/>
                    </w:rPr>
                    <w:t>Programmation de machine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s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bCs/>
                      <w:sz w:val="16"/>
                      <w:szCs w:val="16"/>
                    </w:rPr>
                    <w:t>Lecture et création de plan électrique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 xml:space="preserve"> et </w:t>
                  </w:r>
                  <w:r w:rsidRPr="00016686">
                    <w:rPr>
                      <w:rFonts w:ascii="Verdana" w:hAnsi="Verdana"/>
                      <w:bCs/>
                      <w:sz w:val="16"/>
                      <w:szCs w:val="16"/>
                    </w:rPr>
                    <w:t>Création d’un coffret 24V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</w:rPr>
                    <w:t>.</w:t>
                  </w:r>
                </w:p>
                <w:p w14:paraId="66510113" w14:textId="00B55859" w:rsidR="00972BD3" w:rsidRDefault="00972BD3" w:rsidP="00972BD3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 w:rsidRPr="00972BD3">
                    <w:rPr>
                      <w:b/>
                    </w:rPr>
                    <w:t>Stage de 2</w:t>
                  </w:r>
                  <w:r w:rsidRPr="00972BD3">
                    <w:rPr>
                      <w:b/>
                      <w:vertAlign w:val="superscript"/>
                    </w:rPr>
                    <w:t>nde</w:t>
                  </w:r>
                  <w:r w:rsidRPr="00972BD3">
                    <w:rPr>
                      <w:b/>
                    </w:rPr>
                    <w:t xml:space="preserve"> BAC Professionnel MELEC INEO Amiens 80</w:t>
                  </w:r>
                  <w:r w:rsidRPr="00972BD3">
                    <w:rPr>
                      <w:b/>
                    </w:rPr>
                    <w:t xml:space="preserve"> </w:t>
                  </w:r>
                  <w:r w:rsidRPr="00972BD3">
                    <w:rPr>
                      <w:b/>
                    </w:rPr>
                    <w:t>05/2019- 07/2019</w:t>
                  </w:r>
                </w:p>
                <w:p w14:paraId="78E0B78A" w14:textId="3A396D27" w:rsidR="007F7D46" w:rsidRPr="00972BD3" w:rsidRDefault="00972BD3" w:rsidP="00972BD3">
                  <w:pPr>
                    <w:jc w:val="both"/>
                    <w:rPr>
                      <w:rFonts w:ascii="Verdana" w:hAnsi="Verdana"/>
                      <w:sz w:val="16"/>
                      <w:szCs w:val="16"/>
                    </w:rPr>
                  </w:pP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Câblages hors-tensions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Démontage d’armoires électriques hors-tensions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Montage de luminaires LED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, 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Montage de prise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s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 xml:space="preserve"> électrique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 et </w:t>
                  </w:r>
                  <w:r w:rsidRPr="00016686">
                    <w:rPr>
                      <w:rFonts w:ascii="Verdana" w:hAnsi="Verdana"/>
                      <w:sz w:val="16"/>
                      <w:szCs w:val="16"/>
                    </w:rPr>
                    <w:t>Réparation de palettiseur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.</w:t>
                  </w:r>
                </w:p>
              </w:tc>
            </w:tr>
            <w:tr w:rsidR="00C420C8" w:rsidRPr="00764C90" w14:paraId="3B5E938F" w14:textId="77777777" w:rsidTr="00D0519C">
              <w:trPr>
                <w:trHeight w:val="526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D7B4829" w14:textId="77777777" w:rsidR="00C420C8" w:rsidRPr="00764C90" w:rsidRDefault="00641F96" w:rsidP="008F6337">
                  <w:pPr>
                    <w:pStyle w:val="Titre2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21D45C8AC8D74109B7C946A04CCE2CC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47C68" w:rsidRPr="005E1E36">
                        <w:rPr>
                          <w:i/>
                          <w:iCs/>
                          <w:sz w:val="30"/>
                          <w:szCs w:val="30"/>
                          <w:u w:val="single"/>
                          <w:lang w:bidi="fr-FR"/>
                        </w:rPr>
                        <w:t>FORMATIONS</w:t>
                      </w:r>
                    </w:sdtContent>
                  </w:sdt>
                </w:p>
                <w:p w14:paraId="421D3F4A" w14:textId="35E3B920" w:rsidR="00972BD3" w:rsidRPr="00D0519C" w:rsidRDefault="00972BD3" w:rsidP="00D0519C">
                  <w:pPr>
                    <w:pStyle w:val="Paragraphedeliste"/>
                    <w:numPr>
                      <w:ilvl w:val="0"/>
                      <w:numId w:val="15"/>
                    </w:numPr>
                    <w:jc w:val="left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>1ère année de BTS Système numérique</w:t>
                  </w:r>
                  <w:r w:rsidR="00D0519C"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option Informatique et réseaux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au sein du Lycée la Providence Amiens</w:t>
                  </w:r>
                </w:p>
                <w:p w14:paraId="70F6EBE2" w14:textId="77777777" w:rsidR="00D0519C" w:rsidRDefault="00D0519C" w:rsidP="00D0519C">
                  <w:pPr>
                    <w:pStyle w:val="Paragraphedeliste"/>
                    <w:jc w:val="left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</w:p>
                <w:p w14:paraId="16CFB7D8" w14:textId="47B474F0" w:rsidR="00D0519C" w:rsidRDefault="00D0519C" w:rsidP="00D0519C">
                  <w:pPr>
                    <w:pStyle w:val="Paragraphedeliste"/>
                    <w:numPr>
                      <w:ilvl w:val="0"/>
                      <w:numId w:val="15"/>
                    </w:numPr>
                    <w:jc w:val="left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>Bac Professionnel MELEC Lycée Professionnel de La PROVIDENCE à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AMIENS 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>–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2021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 xml:space="preserve"> </w:t>
                  </w: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>Avec Mention</w:t>
                  </w:r>
                </w:p>
                <w:p w14:paraId="1023C7CB" w14:textId="77777777" w:rsidR="00D0519C" w:rsidRDefault="00D0519C" w:rsidP="00D0519C">
                  <w:pPr>
                    <w:pStyle w:val="Paragraphedeliste"/>
                    <w:jc w:val="left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</w:p>
                <w:p w14:paraId="5E429518" w14:textId="77777777" w:rsidR="00C420C8" w:rsidRPr="00D0519C" w:rsidRDefault="00D0519C" w:rsidP="00972BD3">
                  <w:pPr>
                    <w:pStyle w:val="Paragraphedeliste"/>
                    <w:numPr>
                      <w:ilvl w:val="0"/>
                      <w:numId w:val="15"/>
                    </w:numPr>
                    <w:jc w:val="left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0519C">
                    <w:rPr>
                      <w:rFonts w:ascii="Verdana" w:hAnsi="Verdana"/>
                      <w:b/>
                      <w:sz w:val="16"/>
                      <w:szCs w:val="16"/>
                    </w:rPr>
                    <w:t>Diplôme National du Brevet Collège Sainte Famille - Amiens - 2017 Avec Mention</w:t>
                  </w:r>
                </w:p>
              </w:tc>
            </w:tr>
            <w:tr w:rsidR="00C420C8" w:rsidRPr="00764C90" w14:paraId="352AD56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28B7FB27" w14:textId="79044D82" w:rsidR="00C420C8" w:rsidRPr="00D0519C" w:rsidRDefault="00C420C8" w:rsidP="00D0519C">
                  <w:pPr>
                    <w:pStyle w:val="Titre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7494F72" w14:textId="77777777" w:rsidR="00C420C8" w:rsidRPr="00764C90" w:rsidRDefault="00C420C8" w:rsidP="003856C9"/>
        </w:tc>
      </w:tr>
    </w:tbl>
    <w:p w14:paraId="6D3EA135" w14:textId="77777777" w:rsidR="003F5FDB" w:rsidRPr="00764C90" w:rsidRDefault="003F5FDB" w:rsidP="00841714">
      <w:pPr>
        <w:pStyle w:val="Sansinterligne"/>
      </w:pPr>
    </w:p>
    <w:sectPr w:rsidR="003F5FDB" w:rsidRPr="00764C90" w:rsidSect="00E75BD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474C6" w14:textId="77777777" w:rsidR="00641F96" w:rsidRDefault="00641F96" w:rsidP="003856C9">
      <w:pPr>
        <w:spacing w:after="0" w:line="240" w:lineRule="auto"/>
      </w:pPr>
      <w:r>
        <w:separator/>
      </w:r>
    </w:p>
  </w:endnote>
  <w:endnote w:type="continuationSeparator" w:id="0">
    <w:p w14:paraId="5A43C899" w14:textId="77777777" w:rsidR="00641F96" w:rsidRDefault="00641F9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E1B4" w14:textId="77777777" w:rsidR="003856C9" w:rsidRDefault="007803B7" w:rsidP="007803B7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416E9B3" wp14:editId="1E1043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 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 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 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 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 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 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911AF8D" id="Groupe 4" o:spid="_x0000_s1026" alt="Titre : Image de pied de page avec rectangles gris dans différent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">
              <o:lock v:ext="edit" aspectratio="t"/>
              <v:shape id="Forme libre 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 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764C90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923B" w14:textId="77777777" w:rsidR="001765FE" w:rsidRDefault="00DC79BB">
    <w:pPr>
      <w:pStyle w:val="Pieddepag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87E6E5C" wp14:editId="455C87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e 4" title="Image de pied de page avec rectangles gris dan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e libre 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e libre 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e libre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e libre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e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e libre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e libre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e libre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e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DEFDB6" id="Groupe 4" o:spid="_x0000_s1026" alt="Titre : Image de pied de page avec rectangles gris dans différent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">
              <o:lock v:ext="edit" aspectratio="t"/>
              <v:shape id="Forme libre 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 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 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 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A74C" w14:textId="77777777" w:rsidR="00641F96" w:rsidRDefault="00641F96" w:rsidP="003856C9">
      <w:pPr>
        <w:spacing w:after="0" w:line="240" w:lineRule="auto"/>
      </w:pPr>
      <w:r>
        <w:separator/>
      </w:r>
    </w:p>
  </w:footnote>
  <w:footnote w:type="continuationSeparator" w:id="0">
    <w:p w14:paraId="6F22CFF2" w14:textId="77777777" w:rsidR="00641F96" w:rsidRDefault="00641F9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ECB6" w14:textId="77777777" w:rsidR="003856C9" w:rsidRDefault="007803B7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5E7F1B" wp14:editId="573EEC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 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 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 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A1F6CB" id="Groupe 17" o:spid="_x0000_s1026" alt="Titre : Image d’en-tête avec rectangles gris sous différent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IQ1xhYAANe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ob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L3QhDXG&#10;FgAA16wAAA4AAAAAAAAAAAAAAAAALgIAAGRycy9lMm9Eb2MueG1sUEsBAi0AFAAGAAgAAAAhAEzx&#10;CuXcAAAABQEAAA8AAAAAAAAAAAAAAAAAIBkAAGRycy9kb3ducmV2LnhtbFBLBQYAAAAABAAEAPMA&#10;AAApGgAAAAA=&#10;">
              <o:lock v:ext="edit" aspectratio="t"/>
              <v:shape id="Forme libre 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 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1D7C" w14:textId="77777777" w:rsidR="00DC79BB" w:rsidRDefault="00DC79BB">
    <w:pPr>
      <w:pStyle w:val="En-tte"/>
    </w:pPr>
    <w:r w:rsidRPr="00DC79BB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0FC7C05" wp14:editId="212EB91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e 17" title="Image d’en-tête avec rectangles gris sous différent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e libre 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e libre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e libre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e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e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e libre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e libre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e libre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e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e libre 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E44F989" id="Groupe 17" o:spid="_x0000_s1026" alt="Titre : Image d’en-tête avec rectangles gris sous différent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LyfneLMFgAA1qwAAA4AAAAAAAAAAAAAAAAALgIAAGRycy9lMm9Eb2MueG1sUEsBAi0AFAAGAAgA&#10;AAAhAEzxCuXcAAAABQEAAA8AAAAAAAAAAAAAAAAAJhkAAGRycy9kb3ducmV2LnhtbFBLBQYAAAAA&#10;BAAEAPMAAAAvGgAAAAA=&#10;">
              <o:lock v:ext="edit" aspectratio="t"/>
              <v:shape id="Forme libre 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E54D5"/>
    <w:multiLevelType w:val="hybridMultilevel"/>
    <w:tmpl w:val="6B0081A8"/>
    <w:lvl w:ilvl="0" w:tplc="4C8294E8">
      <w:start w:val="1"/>
      <w:numFmt w:val="bullet"/>
      <w:pStyle w:val="En-tte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F5B86"/>
    <w:multiLevelType w:val="hybridMultilevel"/>
    <w:tmpl w:val="6270DBF8"/>
    <w:lvl w:ilvl="0" w:tplc="6338FA9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87D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61C7"/>
    <w:multiLevelType w:val="hybridMultilevel"/>
    <w:tmpl w:val="C930DB50"/>
    <w:lvl w:ilvl="0" w:tplc="6338FA9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87D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D7519"/>
    <w:multiLevelType w:val="hybridMultilevel"/>
    <w:tmpl w:val="8394276A"/>
    <w:lvl w:ilvl="0" w:tplc="936E538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80905"/>
    <w:multiLevelType w:val="hybridMultilevel"/>
    <w:tmpl w:val="359E4588"/>
    <w:lvl w:ilvl="0" w:tplc="9E62A13E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25686"/>
    <w:multiLevelType w:val="hybridMultilevel"/>
    <w:tmpl w:val="505C2BB0"/>
    <w:lvl w:ilvl="0" w:tplc="63B20474">
      <w:start w:val="4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9E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65A3"/>
    <w:rsid w:val="00347C68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5E1E36"/>
    <w:rsid w:val="0060409E"/>
    <w:rsid w:val="00616FF4"/>
    <w:rsid w:val="00641F96"/>
    <w:rsid w:val="006A3CE7"/>
    <w:rsid w:val="00743379"/>
    <w:rsid w:val="00747550"/>
    <w:rsid w:val="00764C90"/>
    <w:rsid w:val="007803B7"/>
    <w:rsid w:val="007A7C08"/>
    <w:rsid w:val="007B2F5C"/>
    <w:rsid w:val="007C5F05"/>
    <w:rsid w:val="007C6D09"/>
    <w:rsid w:val="007F7D46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72BD3"/>
    <w:rsid w:val="009D1627"/>
    <w:rsid w:val="00A42F91"/>
    <w:rsid w:val="00A71267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0519C"/>
    <w:rsid w:val="00D11C4D"/>
    <w:rsid w:val="00D5067A"/>
    <w:rsid w:val="00DC0F74"/>
    <w:rsid w:val="00DC79BB"/>
    <w:rsid w:val="00DF0A0F"/>
    <w:rsid w:val="00E34D58"/>
    <w:rsid w:val="00E75BD3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2A9D5"/>
  <w15:chartTrackingRefBased/>
  <w15:docId w15:val="{B3D4C224-9361-43CF-96A3-BB429E2E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que">
    <w:name w:val="Graphiqu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que"/>
    <w:uiPriority w:val="10"/>
    <w:rsid w:val="00C420C8"/>
  </w:style>
  <w:style w:type="paragraph" w:customStyle="1" w:styleId="Exprience">
    <w:name w:val="Expérience"/>
    <w:basedOn w:val="Normal"/>
    <w:qFormat/>
    <w:rsid w:val="00972BD3"/>
    <w:pPr>
      <w:spacing w:after="200" w:line="240" w:lineRule="auto"/>
      <w:jc w:val="left"/>
    </w:pPr>
    <w:rPr>
      <w:szCs w:val="24"/>
    </w:rPr>
  </w:style>
  <w:style w:type="paragraph" w:customStyle="1" w:styleId="Dates">
    <w:name w:val="Dates"/>
    <w:basedOn w:val="Corpsdetexte"/>
    <w:qFormat/>
    <w:rsid w:val="00972BD3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  <w:jc w:val="left"/>
    </w:pPr>
    <w:rPr>
      <w:rFonts w:eastAsia="Times New Roman" w:cs="Georgia"/>
      <w:b/>
      <w:color w:val="000000" w:themeColor="tex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622\AppData\Roaming\Microsoft\Templates\C.V.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AD4A3DE7B14AB482AF9318ABA8B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FF3EA-B860-4E6F-A6FB-D625C6FE4F5D}"/>
      </w:docPartPr>
      <w:docPartBody>
        <w:p w:rsidR="00000000" w:rsidRDefault="00726794">
          <w:pPr>
            <w:pStyle w:val="B8AD4A3DE7B14AB482AF9318ABA8BCC9"/>
          </w:pPr>
          <w:r w:rsidRPr="00347C68">
            <w:rPr>
              <w:lang w:bidi="fr-FR"/>
            </w:rPr>
            <w:t>EXPERIENCES PROFESSIONNELLES</w:t>
          </w:r>
        </w:p>
      </w:docPartBody>
    </w:docPart>
    <w:docPart>
      <w:docPartPr>
        <w:name w:val="21D45C8AC8D74109B7C946A04CCE2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844F4A-ECAA-45A6-BE8D-CEDAB256659B}"/>
      </w:docPartPr>
      <w:docPartBody>
        <w:p w:rsidR="00000000" w:rsidRDefault="00726794">
          <w:pPr>
            <w:pStyle w:val="21D45C8AC8D74109B7C946A04CCE2CCF"/>
          </w:pPr>
          <w:r w:rsidRPr="00347C68">
            <w:rPr>
              <w:lang w:bidi="fr-FR"/>
            </w:rPr>
            <w:t>FORMATIONS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54"/>
    <w:rsid w:val="00726794"/>
    <w:rsid w:val="008A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627F1EE97943F4811D7E2D244768A7">
    <w:name w:val="C6627F1EE97943F4811D7E2D244768A7"/>
  </w:style>
  <w:style w:type="paragraph" w:customStyle="1" w:styleId="8795961F82A44DBE90F3EF4956C9A198">
    <w:name w:val="8795961F82A44DBE90F3EF4956C9A198"/>
  </w:style>
  <w:style w:type="paragraph" w:customStyle="1" w:styleId="F252F388895440B9BF864F44BDE18483">
    <w:name w:val="F252F388895440B9BF864F44BDE18483"/>
  </w:style>
  <w:style w:type="paragraph" w:customStyle="1" w:styleId="F73D34710B5D4B83A33480DFC90B7A90">
    <w:name w:val="F73D34710B5D4B83A33480DFC90B7A90"/>
  </w:style>
  <w:style w:type="paragraph" w:customStyle="1" w:styleId="B4146D641B864D8A9C85A01D3588DB02">
    <w:name w:val="B4146D641B864D8A9C85A01D3588DB02"/>
  </w:style>
  <w:style w:type="paragraph" w:customStyle="1" w:styleId="9F1B2E860BAE4105996ADF0C5BD725FB">
    <w:name w:val="9F1B2E860BAE4105996ADF0C5BD725FB"/>
  </w:style>
  <w:style w:type="paragraph" w:customStyle="1" w:styleId="015C7EAE238D4326AB74FA91AAB04A15">
    <w:name w:val="015C7EAE238D4326AB74FA91AAB04A15"/>
  </w:style>
  <w:style w:type="paragraph" w:customStyle="1" w:styleId="0200CA778C284DC8B44D1BD8009C4DD2">
    <w:name w:val="0200CA778C284DC8B44D1BD8009C4DD2"/>
  </w:style>
  <w:style w:type="paragraph" w:customStyle="1" w:styleId="437DF6B3F67940A29C93817B20601753">
    <w:name w:val="437DF6B3F67940A29C93817B20601753"/>
  </w:style>
  <w:style w:type="paragraph" w:customStyle="1" w:styleId="B8AD4A3DE7B14AB482AF9318ABA8BCC9">
    <w:name w:val="B8AD4A3DE7B14AB482AF9318ABA8BCC9"/>
  </w:style>
  <w:style w:type="paragraph" w:customStyle="1" w:styleId="4AC38A17DDC4497A833964AC6B3E3669">
    <w:name w:val="4AC38A17DDC4497A833964AC6B3E3669"/>
  </w:style>
  <w:style w:type="paragraph" w:customStyle="1" w:styleId="50CC0133184A4B35AD0FB56209711152">
    <w:name w:val="50CC0133184A4B35AD0FB56209711152"/>
  </w:style>
  <w:style w:type="paragraph" w:customStyle="1" w:styleId="862EEFCD3CA248DBAAEC11C2132D2D0B">
    <w:name w:val="862EEFCD3CA248DBAAEC11C2132D2D0B"/>
  </w:style>
  <w:style w:type="paragraph" w:customStyle="1" w:styleId="AA4267076987422F901D31DB126D2877">
    <w:name w:val="AA4267076987422F901D31DB126D2877"/>
  </w:style>
  <w:style w:type="paragraph" w:customStyle="1" w:styleId="ECA6C8BFC259475CA67D4AC234E6C627">
    <w:name w:val="ECA6C8BFC259475CA67D4AC234E6C627"/>
  </w:style>
  <w:style w:type="paragraph" w:customStyle="1" w:styleId="B75C35A63A5B42DFBBBD08C40FC03127">
    <w:name w:val="B75C35A63A5B42DFBBBD08C40FC03127"/>
  </w:style>
  <w:style w:type="paragraph" w:customStyle="1" w:styleId="7CA4634301ED4047AD6358D3662CCBB0">
    <w:name w:val="7CA4634301ED4047AD6358D3662CCBB0"/>
  </w:style>
  <w:style w:type="paragraph" w:customStyle="1" w:styleId="51B8151804E149D297CEEB4E44C4E52B">
    <w:name w:val="51B8151804E149D297CEEB4E44C4E52B"/>
  </w:style>
  <w:style w:type="paragraph" w:customStyle="1" w:styleId="21D45C8AC8D74109B7C946A04CCE2CCF">
    <w:name w:val="21D45C8AC8D74109B7C946A04CCE2CCF"/>
  </w:style>
  <w:style w:type="paragraph" w:customStyle="1" w:styleId="84131435A2DA49F6B81B26877B7D1DA1">
    <w:name w:val="84131435A2DA49F6B81B26877B7D1DA1"/>
  </w:style>
  <w:style w:type="paragraph" w:customStyle="1" w:styleId="EADB53A4E65C4331BB49F032F84272FF">
    <w:name w:val="EADB53A4E65C4331BB49F032F84272FF"/>
  </w:style>
  <w:style w:type="paragraph" w:customStyle="1" w:styleId="6F84EDE2E7874DC385D728FFA8B97071">
    <w:name w:val="6F84EDE2E7874DC385D728FFA8B97071"/>
  </w:style>
  <w:style w:type="paragraph" w:customStyle="1" w:styleId="EDF6B5759A4648F298A4F332F5243D63">
    <w:name w:val="EDF6B5759A4648F298A4F332F5243D63"/>
  </w:style>
  <w:style w:type="paragraph" w:customStyle="1" w:styleId="B094B16F9D5F42A48ECAC0A9DCB16A79">
    <w:name w:val="B094B16F9D5F42A48ECAC0A9DCB16A79"/>
  </w:style>
  <w:style w:type="paragraph" w:customStyle="1" w:styleId="0A373C7801AE46E9B6E07AEBB6E14CD8">
    <w:name w:val="0A373C7801AE46E9B6E07AEBB6E14CD8"/>
    <w:rsid w:val="008A3454"/>
  </w:style>
  <w:style w:type="paragraph" w:customStyle="1" w:styleId="273490ACEC9648678BB504D2FEF86BE7">
    <w:name w:val="273490ACEC9648678BB504D2FEF86BE7"/>
    <w:rsid w:val="008A3454"/>
  </w:style>
  <w:style w:type="paragraph" w:customStyle="1" w:styleId="8ABDFED51497492AAD2FC04053F04136">
    <w:name w:val="8ABDFED51497492AAD2FC04053F04136"/>
    <w:rsid w:val="008A3454"/>
  </w:style>
  <w:style w:type="paragraph" w:customStyle="1" w:styleId="69452AE4D938451C9FB5AF2447FAAD3B">
    <w:name w:val="69452AE4D938451C9FB5AF2447FAAD3B"/>
    <w:rsid w:val="008A3454"/>
  </w:style>
  <w:style w:type="paragraph" w:customStyle="1" w:styleId="350E0BE5E8C54A30A1D435D70664CFEB">
    <w:name w:val="350E0BE5E8C54A30A1D435D70664CFEB"/>
    <w:rsid w:val="008A3454"/>
  </w:style>
  <w:style w:type="paragraph" w:customStyle="1" w:styleId="7FD8AE8C5F6541BF827A595EDA9D921C">
    <w:name w:val="7FD8AE8C5F6541BF827A595EDA9D921C"/>
    <w:rsid w:val="008A3454"/>
  </w:style>
  <w:style w:type="paragraph" w:customStyle="1" w:styleId="09E6E084F0754D0CAABE634E87837D71">
    <w:name w:val="09E6E084F0754D0CAABE634E87837D71"/>
    <w:rsid w:val="008A3454"/>
  </w:style>
  <w:style w:type="paragraph" w:customStyle="1" w:styleId="CDA1BACC16BF43A39346DFF692FA78F3">
    <w:name w:val="CDA1BACC16BF43A39346DFF692FA78F3"/>
    <w:rsid w:val="008A34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A4BC1-7369-4362-AB4E-7C1C53A9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</Template>
  <TotalTime>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33622</dc:creator>
  <cp:keywords/>
  <dc:description/>
  <cp:lastModifiedBy>Dupontreue Théo</cp:lastModifiedBy>
  <cp:revision>1</cp:revision>
  <dcterms:created xsi:type="dcterms:W3CDTF">2021-10-12T11:56:00Z</dcterms:created>
  <dcterms:modified xsi:type="dcterms:W3CDTF">2021-10-12T13:00:00Z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